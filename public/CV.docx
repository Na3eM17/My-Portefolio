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tblLook w:val="0600" w:firstRow="0" w:lastRow="0" w:firstColumn="0" w:lastColumn="0" w:noHBand="1" w:noVBand="1"/>
      </w:tblPr>
      <w:tblGrid>
        <w:gridCol w:w="10105"/>
      </w:tblGrid>
      <w:tr w:rsidR="00376913" w14:paraId="2BEAA953" w14:textId="77777777" w:rsidTr="0039523D">
        <w:trPr>
          <w:trHeight w:val="461"/>
        </w:trPr>
        <w:tc>
          <w:tcPr>
            <w:tcW w:w="10105" w:type="dxa"/>
          </w:tcPr>
          <w:p w14:paraId="314D02EB" w14:textId="51C4155E" w:rsidR="00376913" w:rsidRPr="00376913" w:rsidRDefault="0010414B" w:rsidP="00376913">
            <w:pPr>
              <w:pStyle w:val="Title"/>
            </w:pPr>
            <w:r>
              <w:t>naeem alhindi</w:t>
            </w:r>
          </w:p>
          <w:p w14:paraId="7275CA9C" w14:textId="0822AE90" w:rsidR="00376913" w:rsidRPr="00376913" w:rsidRDefault="0010414B" w:rsidP="005E0944">
            <w:pPr>
              <w:pStyle w:val="Subtitle"/>
            </w:pPr>
            <w:r>
              <w:t>software engeneer</w:t>
            </w:r>
          </w:p>
        </w:tc>
      </w:tr>
      <w:tr w:rsidR="00376913" w14:paraId="0461A1C7" w14:textId="77777777" w:rsidTr="0039523D">
        <w:trPr>
          <w:trHeight w:val="443"/>
        </w:trPr>
        <w:tc>
          <w:tcPr>
            <w:tcW w:w="10105" w:type="dxa"/>
          </w:tcPr>
          <w:p w14:paraId="646EA94B" w14:textId="55937B6C" w:rsidR="0010414B" w:rsidRPr="0039523D" w:rsidRDefault="0039523D" w:rsidP="0039523D">
            <w:pPr>
              <w:jc w:val="center"/>
              <w:rPr>
                <w:color w:val="0070C0"/>
                <w:sz w:val="32"/>
                <w:szCs w:val="32"/>
              </w:rPr>
            </w:pPr>
            <w:hyperlink r:id="rId12" w:history="1">
              <w:r w:rsidRPr="0039523D">
                <w:rPr>
                  <w:rStyle w:val="Hyperlink"/>
                  <w:sz w:val="32"/>
                  <w:szCs w:val="32"/>
                </w:rPr>
                <w:t>My-</w:t>
              </w:r>
              <w:proofErr w:type="spellStart"/>
              <w:r w:rsidRPr="0039523D">
                <w:rPr>
                  <w:rStyle w:val="Hyperlink"/>
                  <w:sz w:val="32"/>
                  <w:szCs w:val="32"/>
                </w:rPr>
                <w:t>P</w:t>
              </w:r>
              <w:r w:rsidRPr="0039523D">
                <w:rPr>
                  <w:rStyle w:val="Hyperlink"/>
                  <w:sz w:val="32"/>
                  <w:szCs w:val="32"/>
                </w:rPr>
                <w:t>ortofolio</w:t>
              </w:r>
              <w:proofErr w:type="spellEnd"/>
            </w:hyperlink>
          </w:p>
        </w:tc>
      </w:tr>
      <w:tr w:rsidR="0039523D" w14:paraId="03A3DAB2" w14:textId="77777777" w:rsidTr="0039523D">
        <w:trPr>
          <w:trHeight w:val="443"/>
        </w:trPr>
        <w:tc>
          <w:tcPr>
            <w:tcW w:w="10105" w:type="dxa"/>
            <w:tcBorders>
              <w:bottom w:val="single" w:sz="4" w:space="0" w:color="000000" w:themeColor="text1"/>
            </w:tcBorders>
          </w:tcPr>
          <w:p w14:paraId="7AFAD3FF" w14:textId="77777777" w:rsidR="0039523D" w:rsidRPr="0039523D" w:rsidRDefault="0039523D" w:rsidP="0039523D">
            <w:pPr>
              <w:rPr>
                <w:color w:val="0070C0"/>
                <w:sz w:val="32"/>
                <w:szCs w:val="32"/>
              </w:rPr>
            </w:pPr>
          </w:p>
        </w:tc>
      </w:tr>
    </w:tbl>
    <w:p w14:paraId="3088089D" w14:textId="77777777" w:rsidR="0034260F" w:rsidRDefault="0034260F" w:rsidP="0037691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450"/>
        <w:gridCol w:w="5760"/>
        <w:gridCol w:w="1260"/>
      </w:tblGrid>
      <w:tr w:rsidR="00222D15" w14:paraId="30A0532F" w14:textId="77777777" w:rsidTr="00AB140B">
        <w:trPr>
          <w:trHeight w:val="720"/>
        </w:trPr>
        <w:tc>
          <w:tcPr>
            <w:tcW w:w="2610" w:type="dxa"/>
          </w:tcPr>
          <w:p w14:paraId="6DBF4726" w14:textId="77777777" w:rsidR="00222D15" w:rsidRPr="00CB5C6F" w:rsidRDefault="00222D15" w:rsidP="00376913"/>
        </w:tc>
        <w:tc>
          <w:tcPr>
            <w:tcW w:w="450" w:type="dxa"/>
          </w:tcPr>
          <w:p w14:paraId="5E196E05" w14:textId="77777777" w:rsidR="00222D15" w:rsidRPr="00CB5C6F" w:rsidRDefault="00222D15" w:rsidP="00222D15"/>
        </w:tc>
        <w:tc>
          <w:tcPr>
            <w:tcW w:w="7020" w:type="dxa"/>
            <w:gridSpan w:val="2"/>
          </w:tcPr>
          <w:p w14:paraId="109EA157" w14:textId="77777777" w:rsidR="00222D15" w:rsidRPr="00CB5C6F" w:rsidRDefault="00222D15" w:rsidP="00376913"/>
        </w:tc>
      </w:tr>
      <w:tr w:rsidR="00222D15" w14:paraId="224C04C9" w14:textId="77777777" w:rsidTr="00AB140B">
        <w:trPr>
          <w:trHeight w:val="162"/>
        </w:trPr>
        <w:tc>
          <w:tcPr>
            <w:tcW w:w="2610" w:type="dxa"/>
            <w:vMerge w:val="restart"/>
          </w:tcPr>
          <w:p w14:paraId="22DAB9F0" w14:textId="77777777" w:rsidR="00222D15" w:rsidRDefault="00222D15" w:rsidP="00BA650C"/>
          <w:p w14:paraId="3C1C0175" w14:textId="77777777" w:rsidR="00222D15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44197A2249C44F9DAA32D0F5BAFAB962"/>
                </w:placeholder>
                <w:temporary/>
                <w:showingPlcHdr/>
                <w15:appearance w15:val="hidden"/>
              </w:sdtPr>
              <w:sdtContent>
                <w:r w:rsidR="005E0944">
                  <w:t>Skills</w:t>
                </w:r>
              </w:sdtContent>
            </w:sdt>
          </w:p>
          <w:p w14:paraId="1970B41B" w14:textId="07E5C6A9" w:rsidR="00222D15" w:rsidRPr="0043482D" w:rsidRDefault="0066461B" w:rsidP="00BA650C">
            <w:r>
              <w:t>Flutter</w:t>
            </w:r>
          </w:p>
          <w:p w14:paraId="13BA380B" w14:textId="5729100B" w:rsidR="005E0944" w:rsidRPr="0043482D" w:rsidRDefault="0066461B" w:rsidP="005E0944">
            <w:r>
              <w:t>REACT</w:t>
            </w:r>
          </w:p>
          <w:p w14:paraId="4CE7E99A" w14:textId="793C59F7" w:rsidR="0066461B" w:rsidRPr="0043482D" w:rsidRDefault="0066461B" w:rsidP="0066461B">
            <w:proofErr w:type="gramStart"/>
            <w:r>
              <w:t>HTML,CSS</w:t>
            </w:r>
            <w:proofErr w:type="gramEnd"/>
          </w:p>
          <w:p w14:paraId="51AEB9E7" w14:textId="77777777" w:rsidR="005E0944" w:rsidRDefault="005E0944" w:rsidP="005E0944">
            <w:r>
              <w:t xml:space="preserve"> </w:t>
            </w:r>
          </w:p>
          <w:p w14:paraId="371EBC31" w14:textId="77777777" w:rsidR="00222D15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634058047ACF45078C7B7BEA29AD0D03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31268582" w14:textId="31BFBB49" w:rsidR="00C83AE4" w:rsidRDefault="0066461B" w:rsidP="00C83AE4">
            <w:pPr>
              <w:pStyle w:val="Heading4"/>
            </w:pPr>
            <w:proofErr w:type="spellStart"/>
            <w:proofErr w:type="gramStart"/>
            <w:r>
              <w:t>Jordan,amman</w:t>
            </w:r>
            <w:proofErr w:type="spellEnd"/>
            <w:proofErr w:type="gramEnd"/>
            <w:r w:rsidR="00222D15">
              <w:t xml:space="preserve"> </w:t>
            </w:r>
          </w:p>
          <w:p w14:paraId="2DDCA0AC" w14:textId="7A48729A" w:rsidR="00C83AE4" w:rsidRDefault="0066461B" w:rsidP="00C83AE4">
            <w:pPr>
              <w:pStyle w:val="Heading4"/>
            </w:pPr>
            <w:r>
              <w:t>+962 7 9978 8976</w:t>
            </w:r>
            <w:r w:rsidR="00C83AE4">
              <w:t xml:space="preserve"> </w:t>
            </w:r>
          </w:p>
          <w:p w14:paraId="5BC63355" w14:textId="149D3192" w:rsidR="00222D15" w:rsidRDefault="00C83AE4" w:rsidP="0066461B">
            <w:pPr>
              <w:pStyle w:val="Heading4"/>
            </w:pPr>
            <w:r>
              <w:t xml:space="preserve"> </w:t>
            </w:r>
            <w:hyperlink r:id="rId13" w:history="1">
              <w:r w:rsidR="0039523D" w:rsidRPr="0039523D">
                <w:rPr>
                  <w:rStyle w:val="Hyperlink"/>
                </w:rPr>
                <w:t>My</w:t>
              </w:r>
              <w:r w:rsidR="0039523D">
                <w:rPr>
                  <w:rStyle w:val="Hyperlink"/>
                </w:rPr>
                <w:t>-</w:t>
              </w:r>
              <w:r w:rsidR="0039523D" w:rsidRPr="0039523D">
                <w:rPr>
                  <w:rStyle w:val="Hyperlink"/>
                </w:rPr>
                <w:t>Prof</w:t>
              </w:r>
              <w:r w:rsidR="0039523D" w:rsidRPr="0039523D">
                <w:rPr>
                  <w:rStyle w:val="Hyperlink"/>
                </w:rPr>
                <w:t>iles</w:t>
              </w:r>
            </w:hyperlink>
          </w:p>
        </w:tc>
        <w:tc>
          <w:tcPr>
            <w:tcW w:w="450" w:type="dxa"/>
          </w:tcPr>
          <w:p w14:paraId="5DAC2702" w14:textId="77777777" w:rsidR="00222D15" w:rsidRDefault="00222D15" w:rsidP="00222D15"/>
        </w:tc>
        <w:tc>
          <w:tcPr>
            <w:tcW w:w="7020" w:type="dxa"/>
            <w:gridSpan w:val="2"/>
          </w:tcPr>
          <w:p w14:paraId="30615D7B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AC26F5E3253C4D1FB61E0F6DDE977945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10414B" w:rsidRPr="001273AE" w14:paraId="55D2280A" w14:textId="77777777" w:rsidTr="00AB140B">
        <w:trPr>
          <w:gridAfter w:val="1"/>
          <w:wAfter w:w="1260" w:type="dxa"/>
          <w:trHeight w:val="252"/>
        </w:trPr>
        <w:tc>
          <w:tcPr>
            <w:tcW w:w="2610" w:type="dxa"/>
            <w:vMerge/>
          </w:tcPr>
          <w:p w14:paraId="59606956" w14:textId="77777777" w:rsidR="0010414B" w:rsidRDefault="0010414B" w:rsidP="00376913">
            <w:pPr>
              <w:pStyle w:val="Heading1"/>
            </w:pPr>
          </w:p>
        </w:tc>
        <w:tc>
          <w:tcPr>
            <w:tcW w:w="450" w:type="dxa"/>
          </w:tcPr>
          <w:p w14:paraId="62B5EBAC" w14:textId="77777777" w:rsidR="0010414B" w:rsidRPr="001D6651" w:rsidRDefault="0010414B" w:rsidP="00222D15"/>
        </w:tc>
        <w:tc>
          <w:tcPr>
            <w:tcW w:w="5760" w:type="dxa"/>
          </w:tcPr>
          <w:p w14:paraId="781F00BE" w14:textId="68729187" w:rsidR="0010414B" w:rsidRPr="001D6651" w:rsidRDefault="0010414B" w:rsidP="001273AE">
            <w:pPr>
              <w:pStyle w:val="Heading2"/>
            </w:pPr>
            <w:r>
              <w:t>frontend develober</w:t>
            </w:r>
          </w:p>
        </w:tc>
      </w:tr>
      <w:tr w:rsidR="00222D15" w14:paraId="029F1E6D" w14:textId="77777777" w:rsidTr="00AB140B">
        <w:trPr>
          <w:trHeight w:val="783"/>
        </w:trPr>
        <w:tc>
          <w:tcPr>
            <w:tcW w:w="2610" w:type="dxa"/>
            <w:vMerge/>
          </w:tcPr>
          <w:p w14:paraId="7A56E3F1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72738C5C" w14:textId="77777777" w:rsidR="00222D15" w:rsidRDefault="00222D15" w:rsidP="00222D15"/>
        </w:tc>
        <w:tc>
          <w:tcPr>
            <w:tcW w:w="7020" w:type="dxa"/>
            <w:gridSpan w:val="2"/>
          </w:tcPr>
          <w:p w14:paraId="55DC9058" w14:textId="09F19955" w:rsidR="00222D15" w:rsidRDefault="0066461B" w:rsidP="001D6651">
            <w:r>
              <w:t>Work on</w:t>
            </w:r>
            <w:r w:rsidR="0010414B">
              <w:t xml:space="preserve"> many projects on GitHub work with groups in projects</w:t>
            </w:r>
          </w:p>
          <w:p w14:paraId="099A619B" w14:textId="77777777" w:rsidR="00222D15" w:rsidRDefault="00222D15" w:rsidP="001D6651"/>
        </w:tc>
      </w:tr>
      <w:tr w:rsidR="0066461B" w14:paraId="604809F5" w14:textId="77777777" w:rsidTr="00AB140B">
        <w:trPr>
          <w:gridAfter w:val="1"/>
          <w:wAfter w:w="1260" w:type="dxa"/>
          <w:trHeight w:val="360"/>
        </w:trPr>
        <w:tc>
          <w:tcPr>
            <w:tcW w:w="2610" w:type="dxa"/>
            <w:vMerge/>
          </w:tcPr>
          <w:p w14:paraId="2D5EE808" w14:textId="77777777" w:rsidR="0066461B" w:rsidRDefault="0066461B" w:rsidP="00376913">
            <w:pPr>
              <w:pStyle w:val="Heading1"/>
            </w:pPr>
          </w:p>
        </w:tc>
        <w:tc>
          <w:tcPr>
            <w:tcW w:w="450" w:type="dxa"/>
          </w:tcPr>
          <w:p w14:paraId="2CF849BC" w14:textId="77777777" w:rsidR="0066461B" w:rsidRDefault="0066461B" w:rsidP="00222D15"/>
        </w:tc>
        <w:tc>
          <w:tcPr>
            <w:tcW w:w="5760" w:type="dxa"/>
          </w:tcPr>
          <w:p w14:paraId="4C317F12" w14:textId="2B563C48" w:rsidR="0066461B" w:rsidRPr="0066461B" w:rsidRDefault="0066461B" w:rsidP="0066461B">
            <w:pPr>
              <w:pStyle w:val="Heading2"/>
            </w:pPr>
            <w:proofErr w:type="gramStart"/>
            <w:r>
              <w:t>mobile  aplication</w:t>
            </w:r>
            <w:proofErr w:type="gramEnd"/>
            <w:r>
              <w:t xml:space="preserve"> </w:t>
            </w:r>
          </w:p>
        </w:tc>
      </w:tr>
      <w:tr w:rsidR="00222D15" w14:paraId="5B94A3A8" w14:textId="77777777" w:rsidTr="00AB140B">
        <w:trPr>
          <w:trHeight w:val="828"/>
        </w:trPr>
        <w:tc>
          <w:tcPr>
            <w:tcW w:w="2610" w:type="dxa"/>
            <w:vMerge/>
          </w:tcPr>
          <w:p w14:paraId="46B2DAA3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67A88DD" w14:textId="77777777" w:rsidR="00222D15" w:rsidRDefault="00222D15" w:rsidP="00222D15"/>
        </w:tc>
        <w:tc>
          <w:tcPr>
            <w:tcW w:w="7020" w:type="dxa"/>
            <w:gridSpan w:val="2"/>
          </w:tcPr>
          <w:p w14:paraId="35E16479" w14:textId="1127C243" w:rsidR="00222D15" w:rsidRDefault="00222D15" w:rsidP="001D6651"/>
          <w:p w14:paraId="22D835CC" w14:textId="77777777" w:rsidR="00222D15" w:rsidRDefault="00222D15" w:rsidP="001D6651"/>
        </w:tc>
      </w:tr>
      <w:tr w:rsidR="00222D15" w14:paraId="6045D433" w14:textId="77777777" w:rsidTr="00AB140B">
        <w:trPr>
          <w:trHeight w:val="225"/>
        </w:trPr>
        <w:tc>
          <w:tcPr>
            <w:tcW w:w="2610" w:type="dxa"/>
            <w:vMerge/>
          </w:tcPr>
          <w:p w14:paraId="705747FC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F717439" w14:textId="77777777" w:rsidR="00222D15" w:rsidRDefault="00222D15" w:rsidP="00222D15"/>
        </w:tc>
        <w:tc>
          <w:tcPr>
            <w:tcW w:w="7020" w:type="dxa"/>
            <w:gridSpan w:val="2"/>
          </w:tcPr>
          <w:p w14:paraId="1E849B48" w14:textId="77777777" w:rsidR="00222D15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BD4BD943944D43FCAE5808C871430C17"/>
                </w:placeholder>
                <w:temporary/>
                <w:showingPlcHdr/>
                <w15:appearance w15:val="hidden"/>
              </w:sdtPr>
              <w:sdtContent>
                <w:r w:rsidR="00C83AE4">
                  <w:t>Education</w:t>
                </w:r>
              </w:sdtContent>
            </w:sdt>
          </w:p>
        </w:tc>
      </w:tr>
      <w:tr w:rsidR="00222D15" w14:paraId="65429850" w14:textId="77777777" w:rsidTr="00AB140B">
        <w:trPr>
          <w:trHeight w:val="297"/>
        </w:trPr>
        <w:tc>
          <w:tcPr>
            <w:tcW w:w="2610" w:type="dxa"/>
            <w:vMerge/>
          </w:tcPr>
          <w:p w14:paraId="71EA8775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4D5B9907" w14:textId="77777777" w:rsidR="00222D15" w:rsidRDefault="00222D15" w:rsidP="00222D15"/>
        </w:tc>
        <w:tc>
          <w:tcPr>
            <w:tcW w:w="5760" w:type="dxa"/>
          </w:tcPr>
          <w:p w14:paraId="4E0A6F65" w14:textId="2DD9BA3A" w:rsidR="00D56040" w:rsidRPr="00D56040" w:rsidRDefault="00D56040" w:rsidP="00D56040">
            <w:pPr>
              <w:pStyle w:val="Heading2"/>
            </w:pPr>
            <w:r>
              <w:t>ibn abbas high-School</w:t>
            </w:r>
          </w:p>
        </w:tc>
        <w:tc>
          <w:tcPr>
            <w:tcW w:w="1260" w:type="dxa"/>
          </w:tcPr>
          <w:p w14:paraId="016044F8" w14:textId="43A280FB" w:rsidR="00222D15" w:rsidRDefault="00C83AE4" w:rsidP="00C83AE4">
            <w:pPr>
              <w:pStyle w:val="Heading3"/>
            </w:pPr>
            <w:r>
              <w:t xml:space="preserve"> </w:t>
            </w:r>
          </w:p>
        </w:tc>
      </w:tr>
      <w:tr w:rsidR="00222D15" w14:paraId="6EAF65C5" w14:textId="77777777" w:rsidTr="00AB140B">
        <w:trPr>
          <w:trHeight w:val="920"/>
        </w:trPr>
        <w:tc>
          <w:tcPr>
            <w:tcW w:w="2610" w:type="dxa"/>
            <w:vMerge/>
          </w:tcPr>
          <w:p w14:paraId="46DA1413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3740E822" w14:textId="77777777" w:rsidR="00222D15" w:rsidRDefault="00222D15" w:rsidP="00222D15"/>
        </w:tc>
        <w:tc>
          <w:tcPr>
            <w:tcW w:w="7020" w:type="dxa"/>
            <w:gridSpan w:val="2"/>
          </w:tcPr>
          <w:p w14:paraId="7C1FE55F" w14:textId="136575C2" w:rsidR="00222D15" w:rsidRDefault="00D56040" w:rsidP="00D56040">
            <w:r>
              <w:rPr>
                <w:lang w:val="en-GB" w:bidi="ar-JO"/>
              </w:rPr>
              <w:t>Studies in ibn abbas high-school and graduated in 2021</w:t>
            </w:r>
          </w:p>
        </w:tc>
      </w:tr>
      <w:tr w:rsidR="00222D15" w14:paraId="434E5EE9" w14:textId="77777777" w:rsidTr="00AB140B">
        <w:trPr>
          <w:trHeight w:val="80"/>
        </w:trPr>
        <w:tc>
          <w:tcPr>
            <w:tcW w:w="2610" w:type="dxa"/>
            <w:vMerge/>
          </w:tcPr>
          <w:p w14:paraId="59E024EF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06F5D419" w14:textId="77777777" w:rsidR="00222D15" w:rsidRDefault="00222D15" w:rsidP="00222D15"/>
        </w:tc>
        <w:tc>
          <w:tcPr>
            <w:tcW w:w="5760" w:type="dxa"/>
          </w:tcPr>
          <w:p w14:paraId="1FD66C72" w14:textId="4DF436E6" w:rsidR="00222D15" w:rsidRDefault="00D56040" w:rsidP="00C83AE4">
            <w:pPr>
              <w:pStyle w:val="Heading2"/>
            </w:pPr>
            <w:r>
              <w:t>al-zaytoona</w:t>
            </w:r>
            <w:r w:rsidR="002E50E7">
              <w:t>h</w:t>
            </w:r>
            <w:r>
              <w:t xml:space="preserve"> univ</w:t>
            </w:r>
            <w:r w:rsidR="002E50E7">
              <w:t>e</w:t>
            </w:r>
            <w:r>
              <w:t>r</w:t>
            </w:r>
            <w:r w:rsidR="002E50E7">
              <w:t>si</w:t>
            </w:r>
            <w:r>
              <w:t xml:space="preserve">ty </w:t>
            </w:r>
            <w:r w:rsidR="00C83AE4">
              <w:t xml:space="preserve"> </w:t>
            </w:r>
          </w:p>
        </w:tc>
        <w:tc>
          <w:tcPr>
            <w:tcW w:w="1260" w:type="dxa"/>
          </w:tcPr>
          <w:p w14:paraId="000B0F16" w14:textId="77777777" w:rsidR="00222D15" w:rsidRDefault="00000000" w:rsidP="001D6651">
            <w:pPr>
              <w:pStyle w:val="Heading3"/>
            </w:pPr>
            <w:sdt>
              <w:sdtPr>
                <w:id w:val="-831906295"/>
                <w:placeholder>
                  <w:docPart w:val="182E7877AA56446C8BE829F851882CFA"/>
                </w:placeholder>
                <w:temporary/>
                <w:showingPlcHdr/>
                <w15:appearance w15:val="hidden"/>
              </w:sdtPr>
              <w:sdtContent>
                <w:r w:rsidR="00C83AE4">
                  <w:t>20xx</w:t>
                </w:r>
              </w:sdtContent>
            </w:sdt>
          </w:p>
        </w:tc>
      </w:tr>
      <w:tr w:rsidR="00222D15" w14:paraId="169ADC6C" w14:textId="77777777" w:rsidTr="00AB140B">
        <w:trPr>
          <w:trHeight w:val="630"/>
        </w:trPr>
        <w:tc>
          <w:tcPr>
            <w:tcW w:w="2610" w:type="dxa"/>
            <w:vMerge/>
          </w:tcPr>
          <w:p w14:paraId="309BF906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6AAD1D44" w14:textId="77777777" w:rsidR="00222D15" w:rsidRDefault="00222D15" w:rsidP="00222D15"/>
        </w:tc>
        <w:tc>
          <w:tcPr>
            <w:tcW w:w="7020" w:type="dxa"/>
            <w:gridSpan w:val="2"/>
          </w:tcPr>
          <w:p w14:paraId="0E489B7D" w14:textId="2CEAF65D" w:rsidR="00222D15" w:rsidRDefault="002E50E7" w:rsidP="002E50E7">
            <w:r>
              <w:t xml:space="preserve">I </w:t>
            </w:r>
            <w:r w:rsidRPr="002E50E7">
              <w:t xml:space="preserve">completed my </w:t>
            </w:r>
            <w:proofErr w:type="gramStart"/>
            <w:r w:rsidRPr="002E50E7">
              <w:t>Bachelor's in</w:t>
            </w:r>
            <w:r>
              <w:t xml:space="preserve"> Software engineering</w:t>
            </w:r>
            <w:proofErr w:type="gramEnd"/>
            <w:r w:rsidRPr="002E50E7">
              <w:t xml:space="preserve"> from </w:t>
            </w:r>
            <w:r>
              <w:t>Al-</w:t>
            </w:r>
            <w:proofErr w:type="spellStart"/>
            <w:r>
              <w:t>Zaytoonah</w:t>
            </w:r>
            <w:proofErr w:type="spellEnd"/>
            <w:r>
              <w:t xml:space="preserve"> university</w:t>
            </w:r>
            <w:r w:rsidRPr="002E50E7">
              <w:t>, where I gained expertise in programming and software development. I worked on several projects, including a mobile app and open-source contributions, which enhanced my practical skills.</w:t>
            </w:r>
          </w:p>
          <w:p w14:paraId="1281BF76" w14:textId="77777777" w:rsidR="00222D15" w:rsidRDefault="00222D15" w:rsidP="00222D15"/>
        </w:tc>
      </w:tr>
      <w:tr w:rsidR="00222D15" w14:paraId="6A98F131" w14:textId="77777777" w:rsidTr="00AB140B">
        <w:trPr>
          <w:trHeight w:val="387"/>
        </w:trPr>
        <w:tc>
          <w:tcPr>
            <w:tcW w:w="2610" w:type="dxa"/>
            <w:vMerge/>
          </w:tcPr>
          <w:p w14:paraId="4E06EACF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7A6ADD4A" w14:textId="77777777" w:rsidR="00222D15" w:rsidRDefault="00222D15" w:rsidP="00222D15"/>
        </w:tc>
        <w:tc>
          <w:tcPr>
            <w:tcW w:w="7020" w:type="dxa"/>
            <w:gridSpan w:val="2"/>
          </w:tcPr>
          <w:p w14:paraId="70B854C5" w14:textId="77777777" w:rsidR="00222D15" w:rsidRDefault="00000000" w:rsidP="00376913">
            <w:pPr>
              <w:pStyle w:val="Heading1"/>
            </w:pPr>
            <w:sdt>
              <w:sdtPr>
                <w:id w:val="-595634563"/>
                <w:placeholder>
                  <w:docPart w:val="AAE1C388DCD64D658260A2A5C1DDDE36"/>
                </w:placeholder>
                <w:temporary/>
                <w:showingPlcHdr/>
                <w15:appearance w15:val="hidden"/>
              </w:sdtPr>
              <w:sdtContent>
                <w:r w:rsidR="00C83AE4">
                  <w:t>Activities</w:t>
                </w:r>
              </w:sdtContent>
            </w:sdt>
          </w:p>
        </w:tc>
      </w:tr>
      <w:tr w:rsidR="00222D15" w14:paraId="528BEAB4" w14:textId="77777777" w:rsidTr="00AB140B">
        <w:trPr>
          <w:trHeight w:val="920"/>
        </w:trPr>
        <w:tc>
          <w:tcPr>
            <w:tcW w:w="2610" w:type="dxa"/>
            <w:vMerge/>
          </w:tcPr>
          <w:p w14:paraId="0869C6BC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CF9DD48" w14:textId="77777777" w:rsidR="00222D15" w:rsidRDefault="00222D15" w:rsidP="00222D15"/>
        </w:tc>
        <w:tc>
          <w:tcPr>
            <w:tcW w:w="7020" w:type="dxa"/>
            <w:gridSpan w:val="2"/>
          </w:tcPr>
          <w:p w14:paraId="53EA203E" w14:textId="05A6C410" w:rsidR="002E50E7" w:rsidRDefault="002E50E7" w:rsidP="002E50E7">
            <w:pPr>
              <w:rPr>
                <w:lang w:val="en-GB" w:bidi="ar-JO"/>
              </w:rPr>
            </w:pPr>
            <w:r>
              <w:rPr>
                <w:lang w:val="en-GB" w:bidi="ar-JO"/>
              </w:rPr>
              <w:t xml:space="preserve">Join in </w:t>
            </w:r>
            <w:proofErr w:type="gramStart"/>
            <w:r>
              <w:rPr>
                <w:lang w:val="en-GB" w:bidi="ar-JO"/>
              </w:rPr>
              <w:t>JSYP ,</w:t>
            </w:r>
            <w:proofErr w:type="gramEnd"/>
            <w:r>
              <w:rPr>
                <w:lang w:val="en-GB" w:bidi="ar-JO"/>
              </w:rPr>
              <w:t xml:space="preserve"> DEVFEST events</w:t>
            </w:r>
            <w:r>
              <w:rPr>
                <w:lang w:val="en-GB" w:bidi="ar-JO"/>
              </w:rPr>
              <w:br/>
              <w:t xml:space="preserve">Join in JCPC competition </w:t>
            </w:r>
          </w:p>
          <w:p w14:paraId="78AAFBD4" w14:textId="3226D35A" w:rsidR="002E50E7" w:rsidRPr="002E50E7" w:rsidRDefault="002E50E7" w:rsidP="002E50E7">
            <w:pPr>
              <w:rPr>
                <w:lang w:val="en-GB" w:bidi="ar-JO"/>
              </w:rPr>
            </w:pPr>
          </w:p>
        </w:tc>
      </w:tr>
    </w:tbl>
    <w:p w14:paraId="5CB7CA70" w14:textId="77777777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FA8F5" w14:textId="77777777" w:rsidR="0030360A" w:rsidRDefault="0030360A" w:rsidP="00927723">
      <w:pPr>
        <w:spacing w:line="240" w:lineRule="auto"/>
      </w:pPr>
      <w:r>
        <w:separator/>
      </w:r>
    </w:p>
    <w:p w14:paraId="5E519F36" w14:textId="77777777" w:rsidR="0030360A" w:rsidRDefault="0030360A"/>
  </w:endnote>
  <w:endnote w:type="continuationSeparator" w:id="0">
    <w:p w14:paraId="00462F2E" w14:textId="77777777" w:rsidR="0030360A" w:rsidRDefault="0030360A" w:rsidP="00927723">
      <w:pPr>
        <w:spacing w:line="240" w:lineRule="auto"/>
      </w:pPr>
      <w:r>
        <w:continuationSeparator/>
      </w:r>
    </w:p>
    <w:p w14:paraId="1F8C9935" w14:textId="77777777" w:rsidR="0030360A" w:rsidRDefault="0030360A"/>
  </w:endnote>
  <w:endnote w:type="continuationNotice" w:id="1">
    <w:p w14:paraId="3C762E30" w14:textId="77777777" w:rsidR="0030360A" w:rsidRDefault="0030360A">
      <w:pPr>
        <w:spacing w:line="240" w:lineRule="auto"/>
      </w:pPr>
    </w:p>
    <w:p w14:paraId="1CD6CA1F" w14:textId="77777777" w:rsidR="0030360A" w:rsidRDefault="00303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373FA" w14:textId="77777777" w:rsidR="0030360A" w:rsidRDefault="0030360A" w:rsidP="00927723">
      <w:pPr>
        <w:spacing w:line="240" w:lineRule="auto"/>
      </w:pPr>
      <w:r>
        <w:separator/>
      </w:r>
    </w:p>
    <w:p w14:paraId="71D523CC" w14:textId="77777777" w:rsidR="0030360A" w:rsidRDefault="0030360A"/>
  </w:footnote>
  <w:footnote w:type="continuationSeparator" w:id="0">
    <w:p w14:paraId="4541E7DA" w14:textId="77777777" w:rsidR="0030360A" w:rsidRDefault="0030360A" w:rsidP="00927723">
      <w:pPr>
        <w:spacing w:line="240" w:lineRule="auto"/>
      </w:pPr>
      <w:r>
        <w:continuationSeparator/>
      </w:r>
    </w:p>
    <w:p w14:paraId="0C687AC1" w14:textId="77777777" w:rsidR="0030360A" w:rsidRDefault="0030360A"/>
  </w:footnote>
  <w:footnote w:type="continuationNotice" w:id="1">
    <w:p w14:paraId="0B974F4F" w14:textId="77777777" w:rsidR="0030360A" w:rsidRDefault="0030360A">
      <w:pPr>
        <w:spacing w:line="240" w:lineRule="auto"/>
      </w:pPr>
    </w:p>
    <w:p w14:paraId="46CA40C5" w14:textId="77777777" w:rsidR="0030360A" w:rsidRDefault="003036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1"/>
  </w:num>
  <w:num w:numId="2" w16cid:durableId="89597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14B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414B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1270"/>
    <w:rsid w:val="00293B83"/>
    <w:rsid w:val="002A4DF5"/>
    <w:rsid w:val="002B07F9"/>
    <w:rsid w:val="002D2F97"/>
    <w:rsid w:val="002E50E7"/>
    <w:rsid w:val="002F301D"/>
    <w:rsid w:val="0030360A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23D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3733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461B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2B84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21C66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56040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72A27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51D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04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91270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na3em17.github.io/My-Profiles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yportofolio-self-five.vercel.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mo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197A2249C44F9DAA32D0F5BAFAB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A74E5-956B-49DC-9FF6-D4D708D2AB1F}"/>
      </w:docPartPr>
      <w:docPartBody>
        <w:p w:rsidR="00DF6855" w:rsidRDefault="00DF6855">
          <w:pPr>
            <w:pStyle w:val="44197A2249C44F9DAA32D0F5BAFAB962"/>
          </w:pPr>
          <w:r>
            <w:t>Skills</w:t>
          </w:r>
        </w:p>
      </w:docPartBody>
    </w:docPart>
    <w:docPart>
      <w:docPartPr>
        <w:name w:val="634058047ACF45078C7B7BEA29AD0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D0AE-5FB5-4C6D-ADFD-B639B9E918B8}"/>
      </w:docPartPr>
      <w:docPartBody>
        <w:p w:rsidR="00DF6855" w:rsidRDefault="00DF6855">
          <w:pPr>
            <w:pStyle w:val="634058047ACF45078C7B7BEA29AD0D03"/>
          </w:pPr>
          <w:r>
            <w:t>Contact</w:t>
          </w:r>
        </w:p>
      </w:docPartBody>
    </w:docPart>
    <w:docPart>
      <w:docPartPr>
        <w:name w:val="AC26F5E3253C4D1FB61E0F6DDE97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B7D30-DDC8-418C-9715-60C0C6A1B968}"/>
      </w:docPartPr>
      <w:docPartBody>
        <w:p w:rsidR="00DF6855" w:rsidRDefault="00DF6855">
          <w:pPr>
            <w:pStyle w:val="AC26F5E3253C4D1FB61E0F6DDE977945"/>
          </w:pPr>
          <w:r>
            <w:t>Experience</w:t>
          </w:r>
        </w:p>
      </w:docPartBody>
    </w:docPart>
    <w:docPart>
      <w:docPartPr>
        <w:name w:val="BD4BD943944D43FCAE5808C871430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858F-13A1-47D7-A4DD-17B91C5E09B5}"/>
      </w:docPartPr>
      <w:docPartBody>
        <w:p w:rsidR="00DF6855" w:rsidRDefault="00DF6855">
          <w:pPr>
            <w:pStyle w:val="BD4BD943944D43FCAE5808C871430C17"/>
          </w:pPr>
          <w:r>
            <w:t>Education</w:t>
          </w:r>
        </w:p>
      </w:docPartBody>
    </w:docPart>
    <w:docPart>
      <w:docPartPr>
        <w:name w:val="182E7877AA56446C8BE829F851882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51049-6FE6-45F0-A035-D6678C53173A}"/>
      </w:docPartPr>
      <w:docPartBody>
        <w:p w:rsidR="00DF6855" w:rsidRDefault="00DF6855">
          <w:pPr>
            <w:pStyle w:val="182E7877AA56446C8BE829F851882CFA"/>
          </w:pPr>
          <w:r>
            <w:t>20xx</w:t>
          </w:r>
        </w:p>
      </w:docPartBody>
    </w:docPart>
    <w:docPart>
      <w:docPartPr>
        <w:name w:val="AAE1C388DCD64D658260A2A5C1DDD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966B2-98B2-473E-8C7C-6679DEC82DC6}"/>
      </w:docPartPr>
      <w:docPartBody>
        <w:p w:rsidR="00DF6855" w:rsidRDefault="00DF6855">
          <w:pPr>
            <w:pStyle w:val="AAE1C388DCD64D658260A2A5C1DDDE36"/>
          </w:pPr>
          <w: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55"/>
    <w:rsid w:val="0090540F"/>
    <w:rsid w:val="00C21C66"/>
    <w:rsid w:val="00DF6855"/>
    <w:rsid w:val="00F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97A2249C44F9DAA32D0F5BAFAB962">
    <w:name w:val="44197A2249C44F9DAA32D0F5BAFAB962"/>
  </w:style>
  <w:style w:type="paragraph" w:customStyle="1" w:styleId="634058047ACF45078C7B7BEA29AD0D03">
    <w:name w:val="634058047ACF45078C7B7BEA29AD0D03"/>
  </w:style>
  <w:style w:type="paragraph" w:customStyle="1" w:styleId="AC26F5E3253C4D1FB61E0F6DDE977945">
    <w:name w:val="AC26F5E3253C4D1FB61E0F6DDE977945"/>
  </w:style>
  <w:style w:type="paragraph" w:customStyle="1" w:styleId="BD4BD943944D43FCAE5808C871430C17">
    <w:name w:val="BD4BD943944D43FCAE5808C871430C17"/>
  </w:style>
  <w:style w:type="paragraph" w:customStyle="1" w:styleId="182E7877AA56446C8BE829F851882CFA">
    <w:name w:val="182E7877AA56446C8BE829F851882CFA"/>
  </w:style>
  <w:style w:type="paragraph" w:customStyle="1" w:styleId="AAE1C388DCD64D658260A2A5C1DDDE36">
    <w:name w:val="AAE1C388DCD64D658260A2A5C1DDD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29d04-3c0c-479e-ad21-8001d1ac49d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C07A2B6EE5443AB3C2896D1EB664C" ma:contentTypeVersion="6" ma:contentTypeDescription="Create a new document." ma:contentTypeScope="" ma:versionID="ab6bc04e0910ab0066802c88a23fcbe5">
  <xsd:schema xmlns:xsd="http://www.w3.org/2001/XMLSchema" xmlns:xs="http://www.w3.org/2001/XMLSchema" xmlns:p="http://schemas.microsoft.com/office/2006/metadata/properties" xmlns:ns3="a3029d04-3c0c-479e-ad21-8001d1ac49d9" targetNamespace="http://schemas.microsoft.com/office/2006/metadata/properties" ma:root="true" ma:fieldsID="390c219b0690ec36f4cdfcc93ff5b379" ns3:_="">
    <xsd:import namespace="a3029d04-3c0c-479e-ad21-8001d1ac4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29d04-3c0c-479e-ad21-8001d1ac4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a3029d04-3c0c-479e-ad21-8001d1ac49d9"/>
  </ds:schemaRefs>
</ds:datastoreItem>
</file>

<file path=customXml/itemProps3.xml><?xml version="1.0" encoding="utf-8"?>
<ds:datastoreItem xmlns:ds="http://schemas.openxmlformats.org/officeDocument/2006/customXml" ds:itemID="{FFE96420-19E7-43F9-90A1-281B79B75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29d04-3c0c-479e-ad21-8001d1ac4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2025-03-20T18:47:00Z</dcterms:created>
  <dcterms:modified xsi:type="dcterms:W3CDTF">2025-03-20T19:53:00Z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0x010100AE6C07A2B6EE5443AB3C2896D1EB664C</vt:lpwstr>
  </property>
</Properties>
</file>